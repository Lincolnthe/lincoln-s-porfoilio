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CCD1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7EAD2015" wp14:editId="1D043D77">
                <wp:simplePos x="0" y="0"/>
                <wp:positionH relativeFrom="page">
                  <wp:align>right</wp:align>
                </wp:positionH>
                <wp:positionV relativeFrom="paragraph">
                  <wp:posOffset>-426720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93DFA" id="Group 3" o:spid="_x0000_s1026" alt="&quot;&quot;" style="position:absolute;margin-left:560.8pt;margin-top:-33.6pt;width:612pt;height:11in;z-index:-251656192;mso-position-horizontal:right;mso-position-horizont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7ADC1CB8" w14:textId="77777777" w:rsidTr="00AD0D32">
        <w:trPr>
          <w:trHeight w:val="2880"/>
        </w:trPr>
        <w:tc>
          <w:tcPr>
            <w:tcW w:w="2610" w:type="dxa"/>
            <w:gridSpan w:val="5"/>
          </w:tcPr>
          <w:p w14:paraId="3F7C18DC" w14:textId="40BE69AE" w:rsidR="00AD0D32" w:rsidRDefault="00AD0D32" w:rsidP="00667329"/>
        </w:tc>
        <w:tc>
          <w:tcPr>
            <w:tcW w:w="7470" w:type="dxa"/>
            <w:gridSpan w:val="3"/>
          </w:tcPr>
          <w:p w14:paraId="16D28CD6" w14:textId="236B7E5A" w:rsidR="00AD0D32" w:rsidRDefault="008D3CD5" w:rsidP="00AD0D32">
            <w:pPr>
              <w:pStyle w:val="Title"/>
              <w:spacing w:after="0"/>
            </w:pPr>
            <w:r>
              <w:t>Lincoln Oyundo</w:t>
            </w:r>
          </w:p>
          <w:p w14:paraId="2671AA36" w14:textId="7349FD3C" w:rsidR="00AD0D32" w:rsidRDefault="008D3CD5" w:rsidP="00526631">
            <w:pPr>
              <w:pStyle w:val="Subtitle"/>
            </w:pPr>
            <w:proofErr w:type="spellStart"/>
            <w:proofErr w:type="gramStart"/>
            <w:r>
              <w:t>Somerset,Pa</w:t>
            </w:r>
            <w:proofErr w:type="spellEnd"/>
            <w:proofErr w:type="gramEnd"/>
            <w:r w:rsidR="00AD0D32">
              <w:t xml:space="preserve"> | </w:t>
            </w:r>
            <w:r>
              <w:t>814 521 7711</w:t>
            </w:r>
            <w:r w:rsidR="00AD0D32">
              <w:t xml:space="preserve"> |  |</w:t>
            </w:r>
            <w:r w:rsidR="00AD0D32" w:rsidRPr="00CF1A49">
              <w:t xml:space="preserve"> </w:t>
            </w:r>
            <w:r>
              <w:t>Lincolnoyundo@gmail.com</w:t>
            </w:r>
          </w:p>
          <w:p w14:paraId="719BA37E" w14:textId="2545A77A" w:rsidR="00AD0D32" w:rsidRDefault="008D3CD5" w:rsidP="00DE759B">
            <w:r>
              <w:t>Qualified</w:t>
            </w:r>
          </w:p>
        </w:tc>
      </w:tr>
      <w:tr w:rsidR="00667329" w14:paraId="595E49A4" w14:textId="77777777" w:rsidTr="00667329">
        <w:trPr>
          <w:trHeight w:val="900"/>
        </w:trPr>
        <w:tc>
          <w:tcPr>
            <w:tcW w:w="10080" w:type="dxa"/>
            <w:gridSpan w:val="8"/>
          </w:tcPr>
          <w:p w14:paraId="6946BA19" w14:textId="77777777" w:rsidR="00667329" w:rsidRPr="00667329" w:rsidRDefault="00000000" w:rsidP="00667329">
            <w:pPr>
              <w:pStyle w:val="Heading1"/>
            </w:pPr>
            <w:sdt>
              <w:sdtPr>
                <w:id w:val="-1983300934"/>
                <w:placeholder>
                  <w:docPart w:val="61C10F2E54CF4808A29D0D5F967A45E5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Experience</w:t>
                </w:r>
              </w:sdtContent>
            </w:sdt>
          </w:p>
        </w:tc>
      </w:tr>
      <w:tr w:rsidR="00667329" w14:paraId="6F1F8C40" w14:textId="77777777" w:rsidTr="00AD0D32">
        <w:trPr>
          <w:trHeight w:val="907"/>
        </w:trPr>
        <w:tc>
          <w:tcPr>
            <w:tcW w:w="10080" w:type="dxa"/>
            <w:gridSpan w:val="8"/>
          </w:tcPr>
          <w:p w14:paraId="4DF29A8A" w14:textId="77777777" w:rsidR="00667329" w:rsidRPr="00667329" w:rsidRDefault="00000000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801C9DA67B7A4862B93D9D3FB0A36ADF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4068F5DC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28547793" w14:textId="77777777" w:rsidR="00313CEB" w:rsidRDefault="00000000" w:rsidP="00DE759B">
            <w:pPr>
              <w:pStyle w:val="Heading3"/>
            </w:pPr>
            <w:sdt>
              <w:sdtPr>
                <w:id w:val="-1306312564"/>
                <w:placeholder>
                  <w:docPart w:val="3F6F2EEC65D54B549660E11929B05C81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June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4B7C13D9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0E8A269" wp14:editId="47AB4EB7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01C2560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21256AD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44942BCD" w14:textId="77777777" w:rsidR="00313CEB" w:rsidRPr="004823C2" w:rsidRDefault="00000000" w:rsidP="00667329">
            <w:pPr>
              <w:pStyle w:val="Heading2"/>
            </w:pPr>
            <w:sdt>
              <w:sdtPr>
                <w:id w:val="1594052295"/>
                <w:placeholder>
                  <w:docPart w:val="2CCE9291D85A4958B4812DAD4ADB7F83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Doctor of Pharmac</w:t>
                </w:r>
                <w:r w:rsidR="00313CEB">
                  <w:t>y, jasper university</w:t>
                </w:r>
              </w:sdtContent>
            </w:sdt>
          </w:p>
          <w:p w14:paraId="0361222E" w14:textId="083B1B51" w:rsidR="00313CEB" w:rsidRPr="005579C9" w:rsidRDefault="00457AA3" w:rsidP="00457AA3">
            <w:r>
              <w:t xml:space="preserve"> </w:t>
            </w:r>
          </w:p>
        </w:tc>
      </w:tr>
      <w:tr w:rsidR="00313CEB" w14:paraId="5CC27680" w14:textId="77777777" w:rsidTr="00667329">
        <w:trPr>
          <w:trHeight w:val="783"/>
        </w:trPr>
        <w:tc>
          <w:tcPr>
            <w:tcW w:w="1260" w:type="dxa"/>
            <w:vMerge/>
          </w:tcPr>
          <w:p w14:paraId="15ACC6C6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0526935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49AD07A" w14:textId="77777777" w:rsidR="00313CEB" w:rsidRDefault="00313CEB" w:rsidP="009C2411"/>
        </w:tc>
        <w:tc>
          <w:tcPr>
            <w:tcW w:w="180" w:type="dxa"/>
          </w:tcPr>
          <w:p w14:paraId="123C90F8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389239DC" w14:textId="77777777" w:rsidR="00313CEB" w:rsidRPr="005579C9" w:rsidRDefault="00313CEB" w:rsidP="00DE759B"/>
        </w:tc>
      </w:tr>
      <w:tr w:rsidR="00313CEB" w14:paraId="5B08BFC6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2B48F494" w14:textId="77777777" w:rsidR="00313CEB" w:rsidRDefault="00000000" w:rsidP="00DE759B">
            <w:pPr>
              <w:pStyle w:val="Heading3"/>
            </w:pPr>
            <w:sdt>
              <w:sdtPr>
                <w:id w:val="-848092515"/>
                <w:placeholder>
                  <w:docPart w:val="3B46894F286E4B20881BFE28E6AAB5CF"/>
                </w:placeholder>
                <w:temporary/>
                <w:showingPlcHdr/>
                <w15:appearance w15:val="hidden"/>
              </w:sdtPr>
              <w:sdtContent>
                <w:r w:rsidR="00313CEB" w:rsidRPr="007F32D9">
                  <w:t>May 20XX</w:t>
                </w:r>
              </w:sdtContent>
            </w:sdt>
          </w:p>
        </w:tc>
        <w:tc>
          <w:tcPr>
            <w:tcW w:w="540" w:type="dxa"/>
            <w:gridSpan w:val="2"/>
          </w:tcPr>
          <w:p w14:paraId="28DB90B5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1F7A1A4" wp14:editId="6400DE47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9DB4902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A4B3969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02E639D4" w14:textId="77777777" w:rsidR="00313CEB" w:rsidRPr="004823C2" w:rsidRDefault="00000000" w:rsidP="00DE759B">
            <w:pPr>
              <w:pStyle w:val="Heading2"/>
            </w:pPr>
            <w:sdt>
              <w:sdtPr>
                <w:id w:val="-1454782331"/>
                <w:placeholder>
                  <w:docPart w:val="2AD361EF78D54BC5A94DD9D414D6D3BC"/>
                </w:placeholder>
                <w:temporary/>
                <w:showingPlcHdr/>
                <w15:appearance w15:val="hidden"/>
              </w:sdtPr>
              <w:sdtContent>
                <w:r w:rsidR="00313CEB" w:rsidRPr="004823C2">
                  <w:t>Bachelor of Science in Biology</w:t>
                </w:r>
                <w:r w:rsidR="00313CEB">
                  <w:t>, bellows college</w:t>
                </w:r>
              </w:sdtContent>
            </w:sdt>
          </w:p>
          <w:p w14:paraId="554534D5" w14:textId="2F77C5E4" w:rsidR="00313CEB" w:rsidRPr="005579C9" w:rsidRDefault="00313CEB" w:rsidP="00DE759B"/>
        </w:tc>
      </w:tr>
      <w:tr w:rsidR="00313CEB" w14:paraId="309589B0" w14:textId="77777777" w:rsidTr="00667329">
        <w:trPr>
          <w:trHeight w:val="783"/>
        </w:trPr>
        <w:tc>
          <w:tcPr>
            <w:tcW w:w="1260" w:type="dxa"/>
            <w:vMerge/>
          </w:tcPr>
          <w:p w14:paraId="79B1EB17" w14:textId="77777777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994BB3B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9DF933D" w14:textId="77777777" w:rsidR="00313CEB" w:rsidRDefault="00313CEB" w:rsidP="009C2411"/>
        </w:tc>
        <w:tc>
          <w:tcPr>
            <w:tcW w:w="180" w:type="dxa"/>
          </w:tcPr>
          <w:p w14:paraId="3120459B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3E1B18DC" w14:textId="77777777" w:rsidR="00313CEB" w:rsidRPr="005579C9" w:rsidRDefault="00313CEB" w:rsidP="00DE759B"/>
        </w:tc>
      </w:tr>
      <w:tr w:rsidR="00AD0D32" w:rsidRPr="00AD0D32" w14:paraId="0B294418" w14:textId="77777777" w:rsidTr="00AD0D32">
        <w:trPr>
          <w:trHeight w:val="432"/>
        </w:trPr>
        <w:tc>
          <w:tcPr>
            <w:tcW w:w="10080" w:type="dxa"/>
            <w:gridSpan w:val="8"/>
          </w:tcPr>
          <w:p w14:paraId="73CFEFA3" w14:textId="77777777" w:rsidR="00AD0D32" w:rsidRPr="00AD0D32" w:rsidRDefault="00AD0D32" w:rsidP="00AD0D32"/>
        </w:tc>
      </w:tr>
      <w:tr w:rsidR="006307EA" w14:paraId="65962C22" w14:textId="77777777" w:rsidTr="00AD0D32">
        <w:trPr>
          <w:trHeight w:val="907"/>
        </w:trPr>
        <w:tc>
          <w:tcPr>
            <w:tcW w:w="5040" w:type="dxa"/>
            <w:gridSpan w:val="6"/>
          </w:tcPr>
          <w:p w14:paraId="4925F435" w14:textId="77777777" w:rsidR="006307EA" w:rsidRPr="005579C9" w:rsidRDefault="00000000" w:rsidP="00AD0D32">
            <w:pPr>
              <w:pStyle w:val="Heading1"/>
            </w:pPr>
            <w:sdt>
              <w:sdtPr>
                <w:id w:val="-1392877668"/>
                <w:placeholder>
                  <w:docPart w:val="8191FC73559345CB94638C794A4C2486"/>
                </w:placeholder>
                <w:temporary/>
                <w:showingPlcHdr/>
                <w15:appearance w15:val="hidden"/>
              </w:sdtPr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50166487" w14:textId="77777777" w:rsidR="006307EA" w:rsidRPr="005579C9" w:rsidRDefault="006307EA" w:rsidP="00AD0D32"/>
        </w:tc>
        <w:tc>
          <w:tcPr>
            <w:tcW w:w="4770" w:type="dxa"/>
          </w:tcPr>
          <w:p w14:paraId="061B6FA1" w14:textId="77777777" w:rsidR="006307EA" w:rsidRPr="005579C9" w:rsidRDefault="00000000" w:rsidP="00AD0D32">
            <w:pPr>
              <w:pStyle w:val="Heading1"/>
            </w:pPr>
            <w:sdt>
              <w:sdtPr>
                <w:id w:val="926163282"/>
                <w:placeholder>
                  <w:docPart w:val="02D1C8EAE2214935B869290E350B1B27"/>
                </w:placeholder>
                <w:temporary/>
                <w:showingPlcHdr/>
                <w15:appearance w15:val="hidden"/>
              </w:sdtPr>
              <w:sdtContent>
                <w:r w:rsidR="006307EA">
                  <w:t>Activities</w:t>
                </w:r>
              </w:sdtContent>
            </w:sdt>
          </w:p>
        </w:tc>
      </w:tr>
    </w:tbl>
    <w:p w14:paraId="08429DD1" w14:textId="3815E100" w:rsidR="00180710" w:rsidRDefault="008D3CD5" w:rsidP="00FB0432">
      <w:pPr>
        <w:rPr>
          <w:sz w:val="12"/>
        </w:rPr>
      </w:pPr>
      <w:r>
        <w:rPr>
          <w:sz w:val="12"/>
        </w:rPr>
        <w:t xml:space="preserve">NONE                                                                                                                                                             </w:t>
      </w:r>
      <w:proofErr w:type="spellStart"/>
      <w:r>
        <w:rPr>
          <w:sz w:val="12"/>
        </w:rPr>
        <w:t>NONE</w:t>
      </w:r>
      <w:proofErr w:type="spellEnd"/>
    </w:p>
    <w:p w14:paraId="50985372" w14:textId="77777777" w:rsidR="008D3CD5" w:rsidRDefault="008D3CD5" w:rsidP="00FB0432">
      <w:pPr>
        <w:rPr>
          <w:sz w:val="12"/>
        </w:rPr>
      </w:pPr>
    </w:p>
    <w:p w14:paraId="0FA1352D" w14:textId="77777777" w:rsidR="008D3CD5" w:rsidRDefault="008D3CD5" w:rsidP="00FB0432">
      <w:pPr>
        <w:rPr>
          <w:sz w:val="12"/>
        </w:rPr>
      </w:pPr>
    </w:p>
    <w:p w14:paraId="2BD53660" w14:textId="77777777" w:rsidR="008D3CD5" w:rsidRDefault="008D3CD5" w:rsidP="00FB0432">
      <w:pPr>
        <w:rPr>
          <w:sz w:val="12"/>
        </w:rPr>
      </w:pPr>
    </w:p>
    <w:p w14:paraId="1732AA18" w14:textId="77777777" w:rsidR="008D3CD5" w:rsidRDefault="008D3CD5" w:rsidP="00FB0432">
      <w:pPr>
        <w:rPr>
          <w:sz w:val="12"/>
        </w:rPr>
      </w:pPr>
    </w:p>
    <w:p w14:paraId="50381E56" w14:textId="77777777" w:rsidR="008D3CD5" w:rsidRPr="00DE759B" w:rsidRDefault="008D3CD5" w:rsidP="00FB0432">
      <w:pPr>
        <w:rPr>
          <w:sz w:val="12"/>
        </w:rPr>
      </w:pPr>
    </w:p>
    <w:sectPr w:rsidR="008D3CD5" w:rsidRPr="00DE759B" w:rsidSect="00EF1542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F65EA" w14:textId="77777777" w:rsidR="00EF1542" w:rsidRDefault="00EF1542" w:rsidP="003D42E9">
      <w:r>
        <w:separator/>
      </w:r>
    </w:p>
  </w:endnote>
  <w:endnote w:type="continuationSeparator" w:id="0">
    <w:p w14:paraId="608AA792" w14:textId="77777777" w:rsidR="00EF1542" w:rsidRDefault="00EF1542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270D4" w14:textId="77777777" w:rsidR="00EF1542" w:rsidRDefault="00EF1542" w:rsidP="003D42E9">
      <w:r>
        <w:separator/>
      </w:r>
    </w:p>
  </w:footnote>
  <w:footnote w:type="continuationSeparator" w:id="0">
    <w:p w14:paraId="3CB79CED" w14:textId="77777777" w:rsidR="00EF1542" w:rsidRDefault="00EF1542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D5"/>
    <w:rsid w:val="000761F2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65306"/>
    <w:rsid w:val="008D3CD5"/>
    <w:rsid w:val="008E42E7"/>
    <w:rsid w:val="008F52BA"/>
    <w:rsid w:val="009048D2"/>
    <w:rsid w:val="00960AE6"/>
    <w:rsid w:val="009C2411"/>
    <w:rsid w:val="00A457B0"/>
    <w:rsid w:val="00A6401B"/>
    <w:rsid w:val="00A9448F"/>
    <w:rsid w:val="00AB5A73"/>
    <w:rsid w:val="00AD0D32"/>
    <w:rsid w:val="00B067CD"/>
    <w:rsid w:val="00B70A77"/>
    <w:rsid w:val="00B758ED"/>
    <w:rsid w:val="00BA6B97"/>
    <w:rsid w:val="00C832BD"/>
    <w:rsid w:val="00D51E18"/>
    <w:rsid w:val="00D7168E"/>
    <w:rsid w:val="00DE759B"/>
    <w:rsid w:val="00E0696E"/>
    <w:rsid w:val="00EA62A2"/>
    <w:rsid w:val="00EB6FE0"/>
    <w:rsid w:val="00EC5D87"/>
    <w:rsid w:val="00EE4AD0"/>
    <w:rsid w:val="00EF1542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8E3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undo\AppData\Local\Microsoft\Office\16.0\DTS\en-US%7b0B1A2FC3-B558-4E5C-8F02-005EBCBE2CB3%7d\%7b4449370E-9EB8-4705-A3F1-2115FA69EFC7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C10F2E54CF4808A29D0D5F967A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10B11-B100-46E2-82BF-783C9A847F69}"/>
      </w:docPartPr>
      <w:docPartBody>
        <w:p w:rsidR="00000000" w:rsidRDefault="00000000">
          <w:pPr>
            <w:pStyle w:val="61C10F2E54CF4808A29D0D5F967A45E5"/>
          </w:pPr>
          <w:r w:rsidRPr="00CF1A49">
            <w:t>Experience</w:t>
          </w:r>
        </w:p>
      </w:docPartBody>
    </w:docPart>
    <w:docPart>
      <w:docPartPr>
        <w:name w:val="801C9DA67B7A4862B93D9D3FB0A36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E246B-707F-4CE8-93EA-343B0623E00F}"/>
      </w:docPartPr>
      <w:docPartBody>
        <w:p w:rsidR="00000000" w:rsidRDefault="00000000">
          <w:pPr>
            <w:pStyle w:val="801C9DA67B7A4862B93D9D3FB0A36ADF"/>
          </w:pPr>
          <w:r w:rsidRPr="00CF1A49">
            <w:t>Education</w:t>
          </w:r>
        </w:p>
      </w:docPartBody>
    </w:docPart>
    <w:docPart>
      <w:docPartPr>
        <w:name w:val="3F6F2EEC65D54B549660E11929B0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CB990-3E5D-400C-88F3-D5265A48A0A5}"/>
      </w:docPartPr>
      <w:docPartBody>
        <w:p w:rsidR="00000000" w:rsidRDefault="00000000">
          <w:pPr>
            <w:pStyle w:val="3F6F2EEC65D54B549660E11929B05C81"/>
          </w:pPr>
          <w:r w:rsidRPr="007F32D9">
            <w:t>June 20XX</w:t>
          </w:r>
        </w:p>
      </w:docPartBody>
    </w:docPart>
    <w:docPart>
      <w:docPartPr>
        <w:name w:val="2CCE9291D85A4958B4812DAD4ADB7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3B33B-DFEC-4164-925D-780B5B5AB124}"/>
      </w:docPartPr>
      <w:docPartBody>
        <w:p w:rsidR="00000000" w:rsidRDefault="00000000">
          <w:pPr>
            <w:pStyle w:val="2CCE9291D85A4958B4812DAD4ADB7F83"/>
          </w:pPr>
          <w:r w:rsidRPr="004823C2">
            <w:t>Doctor of Pharmac</w:t>
          </w:r>
          <w:r>
            <w:t>y, jasper university</w:t>
          </w:r>
        </w:p>
      </w:docPartBody>
    </w:docPart>
    <w:docPart>
      <w:docPartPr>
        <w:name w:val="3B46894F286E4B20881BFE28E6AAB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84D64-1024-4520-B5AE-C556A8C4CAAB}"/>
      </w:docPartPr>
      <w:docPartBody>
        <w:p w:rsidR="00000000" w:rsidRDefault="00000000">
          <w:pPr>
            <w:pStyle w:val="3B46894F286E4B20881BFE28E6AAB5CF"/>
          </w:pPr>
          <w:r w:rsidRPr="007F32D9">
            <w:t>May 20XX</w:t>
          </w:r>
        </w:p>
      </w:docPartBody>
    </w:docPart>
    <w:docPart>
      <w:docPartPr>
        <w:name w:val="2AD361EF78D54BC5A94DD9D414D6D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5828-F3D6-47FE-AE48-2011E9D2527D}"/>
      </w:docPartPr>
      <w:docPartBody>
        <w:p w:rsidR="00000000" w:rsidRDefault="00000000">
          <w:pPr>
            <w:pStyle w:val="2AD361EF78D54BC5A94DD9D414D6D3BC"/>
          </w:pPr>
          <w:r w:rsidRPr="004823C2">
            <w:t>Bachelor of Science in Biology</w:t>
          </w:r>
          <w:r>
            <w:t>, bellows college</w:t>
          </w:r>
        </w:p>
      </w:docPartBody>
    </w:docPart>
    <w:docPart>
      <w:docPartPr>
        <w:name w:val="8191FC73559345CB94638C794A4C2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C2DC1-4A39-460C-9CFA-197BB14503B1}"/>
      </w:docPartPr>
      <w:docPartBody>
        <w:p w:rsidR="00000000" w:rsidRDefault="00000000">
          <w:pPr>
            <w:pStyle w:val="8191FC73559345CB94638C794A4C2486"/>
          </w:pPr>
          <w:r w:rsidRPr="00CF1A49">
            <w:t>Skills</w:t>
          </w:r>
        </w:p>
      </w:docPartBody>
    </w:docPart>
    <w:docPart>
      <w:docPartPr>
        <w:name w:val="02D1C8EAE2214935B869290E350B1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80787-4B02-494A-AE19-BF68CF3AB1F2}"/>
      </w:docPartPr>
      <w:docPartBody>
        <w:p w:rsidR="00000000" w:rsidRDefault="00000000">
          <w:pPr>
            <w:pStyle w:val="02D1C8EAE2214935B869290E350B1B27"/>
          </w:pPr>
          <w:r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AE"/>
    <w:rsid w:val="00A0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09B56815F4417B86FFA3340CF9896">
    <w:name w:val="B0009B56815F4417B86FFA3340CF9896"/>
  </w:style>
  <w:style w:type="paragraph" w:customStyle="1" w:styleId="9124839EC4544CEF9DC513057781EEE3">
    <w:name w:val="9124839EC4544CEF9DC513057781EEE3"/>
  </w:style>
  <w:style w:type="paragraph" w:customStyle="1" w:styleId="D50D369172E0493CA2B744FF241CF4F4">
    <w:name w:val="D50D369172E0493CA2B744FF241CF4F4"/>
  </w:style>
  <w:style w:type="paragraph" w:customStyle="1" w:styleId="A36FCE67C4DD41E1B7D876B0819F9C16">
    <w:name w:val="A36FCE67C4DD41E1B7D876B0819F9C16"/>
  </w:style>
  <w:style w:type="paragraph" w:customStyle="1" w:styleId="3EF944D4F5D646C388F0AA950D27BD13">
    <w:name w:val="3EF944D4F5D646C388F0AA950D27BD13"/>
  </w:style>
  <w:style w:type="paragraph" w:customStyle="1" w:styleId="89D3ABF7E9264A35B2C1413C490BBD72">
    <w:name w:val="89D3ABF7E9264A35B2C1413C490BBD72"/>
  </w:style>
  <w:style w:type="paragraph" w:customStyle="1" w:styleId="61C10F2E54CF4808A29D0D5F967A45E5">
    <w:name w:val="61C10F2E54CF4808A29D0D5F967A45E5"/>
  </w:style>
  <w:style w:type="paragraph" w:customStyle="1" w:styleId="80B44C37496E4E448802DB3019DE3F73">
    <w:name w:val="80B44C37496E4E448802DB3019DE3F73"/>
  </w:style>
  <w:style w:type="paragraph" w:customStyle="1" w:styleId="0494E2F3698B43DC98F38ABE8ADA72AC">
    <w:name w:val="0494E2F3698B43DC98F38ABE8ADA72AC"/>
  </w:style>
  <w:style w:type="paragraph" w:customStyle="1" w:styleId="5F32D64216524D75A58C68506430E87E">
    <w:name w:val="5F32D64216524D75A58C68506430E87E"/>
  </w:style>
  <w:style w:type="paragraph" w:customStyle="1" w:styleId="4B6E1E5010304742AC0821D8C8FCEE62">
    <w:name w:val="4B6E1E5010304742AC0821D8C8FCEE62"/>
  </w:style>
  <w:style w:type="paragraph" w:customStyle="1" w:styleId="96647FA86E694F3A8F46724DDBF4D791">
    <w:name w:val="96647FA86E694F3A8F46724DDBF4D791"/>
  </w:style>
  <w:style w:type="paragraph" w:customStyle="1" w:styleId="119162EB40214258A32C58FA75BD34DC">
    <w:name w:val="119162EB40214258A32C58FA75BD34DC"/>
  </w:style>
  <w:style w:type="paragraph" w:customStyle="1" w:styleId="801C9DA67B7A4862B93D9D3FB0A36ADF">
    <w:name w:val="801C9DA67B7A4862B93D9D3FB0A36ADF"/>
  </w:style>
  <w:style w:type="paragraph" w:customStyle="1" w:styleId="3F6F2EEC65D54B549660E11929B05C81">
    <w:name w:val="3F6F2EEC65D54B549660E11929B05C81"/>
  </w:style>
  <w:style w:type="paragraph" w:customStyle="1" w:styleId="2CCE9291D85A4958B4812DAD4ADB7F83">
    <w:name w:val="2CCE9291D85A4958B4812DAD4ADB7F83"/>
  </w:style>
  <w:style w:type="paragraph" w:customStyle="1" w:styleId="CEDDEAFB7BE44637B98EF166A5F9DF84">
    <w:name w:val="CEDDEAFB7BE44637B98EF166A5F9DF84"/>
  </w:style>
  <w:style w:type="paragraph" w:customStyle="1" w:styleId="3B46894F286E4B20881BFE28E6AAB5CF">
    <w:name w:val="3B46894F286E4B20881BFE28E6AAB5CF"/>
  </w:style>
  <w:style w:type="paragraph" w:customStyle="1" w:styleId="2AD361EF78D54BC5A94DD9D414D6D3BC">
    <w:name w:val="2AD361EF78D54BC5A94DD9D414D6D3BC"/>
  </w:style>
  <w:style w:type="paragraph" w:customStyle="1" w:styleId="22699B7501844BBFB07789369BE4A5DF">
    <w:name w:val="22699B7501844BBFB07789369BE4A5DF"/>
  </w:style>
  <w:style w:type="paragraph" w:customStyle="1" w:styleId="8191FC73559345CB94638C794A4C2486">
    <w:name w:val="8191FC73559345CB94638C794A4C2486"/>
  </w:style>
  <w:style w:type="paragraph" w:customStyle="1" w:styleId="02D1C8EAE2214935B869290E350B1B27">
    <w:name w:val="02D1C8EAE2214935B869290E350B1B27"/>
  </w:style>
  <w:style w:type="paragraph" w:customStyle="1" w:styleId="FF45772BB71F4BA0BBB065716BEE5FCC">
    <w:name w:val="FF45772BB71F4BA0BBB065716BEE5FCC"/>
  </w:style>
  <w:style w:type="paragraph" w:customStyle="1" w:styleId="77612FE330AA4A74B707546B4B7AA297">
    <w:name w:val="77612FE330AA4A74B707546B4B7AA297"/>
  </w:style>
  <w:style w:type="paragraph" w:customStyle="1" w:styleId="131EF8322A574351A3B30613E0BA398E">
    <w:name w:val="131EF8322A574351A3B30613E0BA398E"/>
  </w:style>
  <w:style w:type="paragraph" w:customStyle="1" w:styleId="B85575C196484B96B392C38A0F3E3326">
    <w:name w:val="B85575C196484B96B392C38A0F3E3326"/>
  </w:style>
  <w:style w:type="paragraph" w:customStyle="1" w:styleId="AE732E15D4ED49B78CDDEEE5821399D6">
    <w:name w:val="AE732E15D4ED49B78CDDEEE582139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{4449370E-9EB8-4705-A3F1-2115FA69EFC7}tf16402488_win32.dotx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2024-03-11T14:29:00Z</dcterms:created>
  <dcterms:modified xsi:type="dcterms:W3CDTF">2024-03-11T14:33:00Z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